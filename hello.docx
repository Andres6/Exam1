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C1" w:rsidRDefault="001A476C">
      <w:r>
        <w:t>Hello professor, I completed the exam.</w:t>
      </w:r>
    </w:p>
    <w:p w:rsidR="001A476C" w:rsidRDefault="001A476C">
      <w:r>
        <w:t>Andres Jimenez</w:t>
      </w:r>
      <w:bookmarkStart w:id="0" w:name="_GoBack"/>
      <w:bookmarkEnd w:id="0"/>
    </w:p>
    <w:sectPr w:rsidR="001A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76C"/>
    <w:rsid w:val="001A476C"/>
    <w:rsid w:val="00203F2E"/>
    <w:rsid w:val="002B51C1"/>
    <w:rsid w:val="008E3DE1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EC27AE85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Jimenez</dc:creator>
  <cp:lastModifiedBy>Andres Jimenez</cp:lastModifiedBy>
  <cp:revision>1</cp:revision>
  <dcterms:created xsi:type="dcterms:W3CDTF">2013-02-28T20:32:00Z</dcterms:created>
  <dcterms:modified xsi:type="dcterms:W3CDTF">2013-02-28T20:33:00Z</dcterms:modified>
</cp:coreProperties>
</file>